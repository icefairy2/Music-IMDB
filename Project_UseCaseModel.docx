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1E33B4">
      <w:pPr>
        <w:pStyle w:val="Title"/>
        <w:jc w:val="right"/>
        <w:rPr>
          <w:rFonts w:ascii="Times New Roman" w:hAnsi="Times New Roman"/>
        </w:rPr>
      </w:pPr>
      <w:r>
        <w:t>Music IMDB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6765C5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2</w:t>
      </w:r>
      <w:r w:rsidR="00D8785B">
        <w:rPr>
          <w:rFonts w:ascii="Times New Roman" w:hAnsi="Times New Roman"/>
          <w:sz w:val="28"/>
        </w:rPr>
        <w:t>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:rsidTr="00A7745C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A7745C" w:rsidRPr="00D047E9" w:rsidTr="00A7745C">
        <w:tc>
          <w:tcPr>
            <w:tcW w:w="2304" w:type="dxa"/>
          </w:tcPr>
          <w:p w:rsidR="00A7745C" w:rsidRDefault="00A7745C" w:rsidP="00A7745C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</w:tcPr>
          <w:p w:rsidR="00A7745C" w:rsidRDefault="00A7745C" w:rsidP="00A774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7745C" w:rsidRDefault="00A7745C" w:rsidP="00A7745C">
            <w:pPr>
              <w:pStyle w:val="Tabletext"/>
            </w:pPr>
            <w:r>
              <w:t>First version of all doc</w:t>
            </w:r>
          </w:p>
        </w:tc>
        <w:tc>
          <w:tcPr>
            <w:tcW w:w="2304" w:type="dxa"/>
          </w:tcPr>
          <w:p w:rsidR="00A7745C" w:rsidRDefault="00A7745C" w:rsidP="00A7745C">
            <w:pPr>
              <w:pStyle w:val="Tabletext"/>
            </w:pPr>
            <w:r>
              <w:t>Gyarmathy Timea</w:t>
            </w:r>
          </w:p>
        </w:tc>
      </w:tr>
      <w:tr w:rsidR="008C4393" w:rsidRPr="00D047E9" w:rsidTr="00A7745C">
        <w:tc>
          <w:tcPr>
            <w:tcW w:w="2304" w:type="dxa"/>
          </w:tcPr>
          <w:p w:rsidR="008C4393" w:rsidRPr="00D047E9" w:rsidRDefault="006765C5">
            <w:pPr>
              <w:pStyle w:val="Tabletext"/>
            </w:pPr>
            <w:r>
              <w:t>31/03/2018</w:t>
            </w:r>
          </w:p>
        </w:tc>
        <w:tc>
          <w:tcPr>
            <w:tcW w:w="1152" w:type="dxa"/>
          </w:tcPr>
          <w:p w:rsidR="008C4393" w:rsidRPr="00D047E9" w:rsidRDefault="006765C5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8C4393" w:rsidRPr="00D047E9" w:rsidRDefault="006765C5">
            <w:pPr>
              <w:pStyle w:val="Tabletext"/>
            </w:pPr>
            <w:r>
              <w:t>Added sequence diagram</w:t>
            </w:r>
          </w:p>
        </w:tc>
        <w:tc>
          <w:tcPr>
            <w:tcW w:w="2304" w:type="dxa"/>
          </w:tcPr>
          <w:p w:rsidR="008C4393" w:rsidRPr="00D047E9" w:rsidRDefault="006765C5">
            <w:pPr>
              <w:pStyle w:val="Tabletext"/>
            </w:pPr>
            <w:r>
              <w:t>Gyarmathy Timea</w:t>
            </w:r>
          </w:p>
        </w:tc>
      </w:tr>
      <w:tr w:rsidR="008C4393" w:rsidRPr="00D047E9" w:rsidTr="00A7745C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 w:rsidTr="00A7745C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860A70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860A70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9B0D6B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860A70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860A70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9B0D6B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B201D" w:rsidRPr="000B201D" w:rsidRDefault="000B201D" w:rsidP="000B201D">
      <w:r w:rsidRPr="000B201D">
        <w:rPr>
          <w:b/>
        </w:rPr>
        <w:t>Use case:</w:t>
      </w:r>
      <w:r>
        <w:t xml:space="preserve"> Search music</w:t>
      </w:r>
    </w:p>
    <w:p w:rsidR="000B201D" w:rsidRPr="000B201D" w:rsidRDefault="000B201D" w:rsidP="000B201D">
      <w:r w:rsidRPr="000B201D">
        <w:rPr>
          <w:b/>
        </w:rPr>
        <w:t>Level:</w:t>
      </w:r>
      <w:r w:rsidRPr="000B201D">
        <w:t xml:space="preserve"> </w:t>
      </w:r>
      <w:r>
        <w:t>User-goal level</w:t>
      </w:r>
    </w:p>
    <w:p w:rsidR="000B201D" w:rsidRPr="000B201D" w:rsidRDefault="000B201D" w:rsidP="000B201D">
      <w:r w:rsidRPr="000B201D">
        <w:rPr>
          <w:b/>
        </w:rPr>
        <w:t>Primary actor:</w:t>
      </w:r>
      <w:r w:rsidRPr="000B201D">
        <w:t xml:space="preserve"> </w:t>
      </w:r>
      <w:r>
        <w:t>Regular user</w:t>
      </w:r>
    </w:p>
    <w:p w:rsidR="000B201D" w:rsidRDefault="000B201D" w:rsidP="000B201D">
      <w:r w:rsidRPr="000B201D">
        <w:rPr>
          <w:b/>
        </w:rPr>
        <w:t>Main success scenario:</w:t>
      </w:r>
      <w:r w:rsidRPr="000B201D">
        <w:t xml:space="preserve"> </w:t>
      </w:r>
    </w:p>
    <w:p w:rsidR="000B201D" w:rsidRDefault="000B201D" w:rsidP="000B201D">
      <w:pPr>
        <w:numPr>
          <w:ilvl w:val="0"/>
          <w:numId w:val="23"/>
        </w:numPr>
      </w:pPr>
      <w:r>
        <w:t>User selects the search bar</w:t>
      </w:r>
    </w:p>
    <w:p w:rsidR="000B201D" w:rsidRDefault="000B201D" w:rsidP="000B201D">
      <w:pPr>
        <w:numPr>
          <w:ilvl w:val="0"/>
          <w:numId w:val="23"/>
        </w:numPr>
      </w:pPr>
      <w:r>
        <w:t>User types in the name of the desired musical piece</w:t>
      </w:r>
    </w:p>
    <w:p w:rsidR="000B201D" w:rsidRDefault="000B201D" w:rsidP="000B201D">
      <w:pPr>
        <w:numPr>
          <w:ilvl w:val="0"/>
          <w:numId w:val="23"/>
        </w:numPr>
      </w:pPr>
      <w:r>
        <w:t>User clicks search or hits ‘Enter’</w:t>
      </w:r>
    </w:p>
    <w:p w:rsidR="000B201D" w:rsidRPr="000B201D" w:rsidRDefault="000B201D" w:rsidP="000B201D">
      <w:pPr>
        <w:numPr>
          <w:ilvl w:val="0"/>
          <w:numId w:val="23"/>
        </w:numPr>
      </w:pPr>
      <w:r>
        <w:t>The system lists the search results</w:t>
      </w:r>
    </w:p>
    <w:p w:rsidR="000B201D" w:rsidRDefault="000B201D" w:rsidP="000B201D">
      <w:r w:rsidRPr="000B201D">
        <w:rPr>
          <w:b/>
        </w:rPr>
        <w:t>Extensions:</w:t>
      </w:r>
      <w:r>
        <w:t xml:space="preserve"> </w:t>
      </w:r>
      <w:r w:rsidR="006B1913">
        <w:t>In case no musical piece exists with specified name:</w:t>
      </w:r>
    </w:p>
    <w:p w:rsidR="006B1913" w:rsidRDefault="006B1913" w:rsidP="006B1913">
      <w:pPr>
        <w:numPr>
          <w:ilvl w:val="0"/>
          <w:numId w:val="25"/>
        </w:numPr>
      </w:pPr>
      <w:r>
        <w:t>System displays “No results found”</w:t>
      </w:r>
    </w:p>
    <w:p w:rsidR="000B201D" w:rsidRDefault="000B201D" w:rsidP="000B201D"/>
    <w:p w:rsidR="006B1913" w:rsidRPr="000B201D" w:rsidRDefault="006B1913" w:rsidP="006B1913">
      <w:r w:rsidRPr="000B201D">
        <w:rPr>
          <w:b/>
        </w:rPr>
        <w:t>Use case:</w:t>
      </w:r>
      <w:r>
        <w:t xml:space="preserve"> Play music</w:t>
      </w:r>
    </w:p>
    <w:p w:rsidR="006B1913" w:rsidRPr="000B201D" w:rsidRDefault="006B1913" w:rsidP="006B1913">
      <w:r w:rsidRPr="000B201D">
        <w:rPr>
          <w:b/>
        </w:rPr>
        <w:t>Level:</w:t>
      </w:r>
      <w:r w:rsidRPr="000B201D">
        <w:t xml:space="preserve"> </w:t>
      </w:r>
      <w:r w:rsidR="00523FF3">
        <w:t>Sub-function</w:t>
      </w:r>
    </w:p>
    <w:p w:rsidR="006B1913" w:rsidRPr="000B201D" w:rsidRDefault="006B1913" w:rsidP="006B1913">
      <w:r w:rsidRPr="000B201D">
        <w:rPr>
          <w:b/>
        </w:rPr>
        <w:t>Primary actor:</w:t>
      </w:r>
      <w:r w:rsidRPr="000B201D">
        <w:t xml:space="preserve"> </w:t>
      </w:r>
      <w:r>
        <w:t>Regular user</w:t>
      </w:r>
    </w:p>
    <w:p w:rsidR="006B1913" w:rsidRDefault="006B1913" w:rsidP="006B1913">
      <w:r w:rsidRPr="000B201D">
        <w:rPr>
          <w:b/>
        </w:rPr>
        <w:t>Main success scenario:</w:t>
      </w:r>
      <w:r w:rsidRPr="000B201D">
        <w:t xml:space="preserve"> </w:t>
      </w:r>
    </w:p>
    <w:p w:rsidR="006B1913" w:rsidRDefault="006B1913" w:rsidP="006B1913">
      <w:pPr>
        <w:numPr>
          <w:ilvl w:val="0"/>
          <w:numId w:val="26"/>
        </w:numPr>
      </w:pPr>
      <w:r>
        <w:t>User successfully completes the “Search music” use case</w:t>
      </w:r>
      <w:r w:rsidR="005D36EE">
        <w:t xml:space="preserve"> or looks at the main page suggestions</w:t>
      </w:r>
    </w:p>
    <w:p w:rsidR="006B1913" w:rsidRDefault="006B1913" w:rsidP="006B1913">
      <w:pPr>
        <w:numPr>
          <w:ilvl w:val="0"/>
          <w:numId w:val="26"/>
        </w:numPr>
      </w:pPr>
      <w:r>
        <w:t>User clicks on the desired musical piece</w:t>
      </w:r>
    </w:p>
    <w:p w:rsidR="006B1913" w:rsidRDefault="006B1913" w:rsidP="006B1913">
      <w:pPr>
        <w:numPr>
          <w:ilvl w:val="0"/>
          <w:numId w:val="26"/>
        </w:numPr>
      </w:pPr>
      <w:r>
        <w:t>System navigates to the details of the piece and a play button appears</w:t>
      </w:r>
    </w:p>
    <w:p w:rsidR="006B1913" w:rsidRDefault="006B1913" w:rsidP="006B1913">
      <w:pPr>
        <w:numPr>
          <w:ilvl w:val="0"/>
          <w:numId w:val="26"/>
        </w:numPr>
      </w:pPr>
      <w:r>
        <w:t>User clicks on the play button</w:t>
      </w:r>
    </w:p>
    <w:p w:rsidR="006B1913" w:rsidRPr="00523FF3" w:rsidRDefault="00523FF3" w:rsidP="00523FF3">
      <w:pPr>
        <w:numPr>
          <w:ilvl w:val="0"/>
          <w:numId w:val="26"/>
        </w:numPr>
      </w:pPr>
      <w:r>
        <w:t>Music starts to play</w:t>
      </w:r>
    </w:p>
    <w:p w:rsidR="00523FF3" w:rsidRDefault="00523FF3" w:rsidP="00523FF3"/>
    <w:p w:rsidR="006B1913" w:rsidRPr="000B201D" w:rsidRDefault="006B1913" w:rsidP="006B1913">
      <w:r w:rsidRPr="000B201D">
        <w:rPr>
          <w:b/>
        </w:rPr>
        <w:t>Use case:</w:t>
      </w:r>
      <w:r>
        <w:t xml:space="preserve"> </w:t>
      </w:r>
      <w:r w:rsidR="00523FF3">
        <w:t>Login as administrator</w:t>
      </w:r>
    </w:p>
    <w:p w:rsidR="006B1913" w:rsidRPr="000B201D" w:rsidRDefault="006B1913" w:rsidP="006B1913">
      <w:r w:rsidRPr="000B201D">
        <w:rPr>
          <w:b/>
        </w:rPr>
        <w:t>Level:</w:t>
      </w:r>
      <w:r w:rsidRPr="000B201D">
        <w:t xml:space="preserve"> </w:t>
      </w:r>
      <w:r>
        <w:t>User-goal level</w:t>
      </w:r>
    </w:p>
    <w:p w:rsidR="006B1913" w:rsidRPr="000B201D" w:rsidRDefault="006B1913" w:rsidP="006B1913">
      <w:r w:rsidRPr="000B201D">
        <w:rPr>
          <w:b/>
        </w:rPr>
        <w:t>Primary actor:</w:t>
      </w:r>
      <w:r w:rsidRPr="000B201D">
        <w:t xml:space="preserve"> </w:t>
      </w:r>
      <w:r w:rsidR="00523FF3">
        <w:t>System administrator</w:t>
      </w:r>
    </w:p>
    <w:p w:rsidR="006B1913" w:rsidRDefault="006B1913" w:rsidP="006B1913">
      <w:r w:rsidRPr="000B201D">
        <w:rPr>
          <w:b/>
        </w:rPr>
        <w:t>Main success scenario:</w:t>
      </w:r>
      <w:r w:rsidRPr="000B201D">
        <w:t xml:space="preserve"> </w:t>
      </w:r>
    </w:p>
    <w:p w:rsidR="006B1913" w:rsidRDefault="00523FF3" w:rsidP="006B1913">
      <w:pPr>
        <w:numPr>
          <w:ilvl w:val="0"/>
          <w:numId w:val="27"/>
        </w:numPr>
      </w:pPr>
      <w:r>
        <w:t>On the main page the administrator clicks ‘Login’</w:t>
      </w:r>
    </w:p>
    <w:p w:rsidR="00523FF3" w:rsidRDefault="00523FF3" w:rsidP="006B1913">
      <w:pPr>
        <w:numPr>
          <w:ilvl w:val="0"/>
          <w:numId w:val="27"/>
        </w:numPr>
      </w:pPr>
      <w:r>
        <w:t>A page appears with possibilities to enter credentials</w:t>
      </w:r>
    </w:p>
    <w:p w:rsidR="00523FF3" w:rsidRDefault="00523FF3" w:rsidP="006B1913">
      <w:pPr>
        <w:numPr>
          <w:ilvl w:val="0"/>
          <w:numId w:val="27"/>
        </w:numPr>
      </w:pPr>
      <w:r>
        <w:t xml:space="preserve">Administrator enters username </w:t>
      </w:r>
    </w:p>
    <w:p w:rsidR="00523FF3" w:rsidRDefault="00523FF3" w:rsidP="006B1913">
      <w:pPr>
        <w:numPr>
          <w:ilvl w:val="0"/>
          <w:numId w:val="27"/>
        </w:numPr>
      </w:pPr>
      <w:r>
        <w:t>Administrator enters password</w:t>
      </w:r>
    </w:p>
    <w:p w:rsidR="00523FF3" w:rsidRDefault="00523FF3" w:rsidP="006B1913">
      <w:pPr>
        <w:numPr>
          <w:ilvl w:val="0"/>
          <w:numId w:val="27"/>
        </w:numPr>
      </w:pPr>
      <w:r>
        <w:t>Administrator clicks ‘Login’ or hits enter</w:t>
      </w:r>
    </w:p>
    <w:p w:rsidR="00523FF3" w:rsidRPr="000B201D" w:rsidRDefault="00523FF3" w:rsidP="006B1913">
      <w:pPr>
        <w:numPr>
          <w:ilvl w:val="0"/>
          <w:numId w:val="27"/>
        </w:numPr>
      </w:pPr>
      <w:r>
        <w:t>System grants access and special privileges</w:t>
      </w:r>
    </w:p>
    <w:p w:rsidR="006B1913" w:rsidRDefault="006B1913" w:rsidP="006B1913">
      <w:r w:rsidRPr="000B201D">
        <w:rPr>
          <w:b/>
        </w:rPr>
        <w:t>Extensions:</w:t>
      </w:r>
      <w:r>
        <w:t xml:space="preserve"> </w:t>
      </w:r>
      <w:r w:rsidR="00523FF3">
        <w:t>Failure: in case administrator mistypes username or enters wrong password</w:t>
      </w:r>
    </w:p>
    <w:p w:rsidR="006B1913" w:rsidRDefault="006B1913" w:rsidP="00523FF3">
      <w:pPr>
        <w:numPr>
          <w:ilvl w:val="0"/>
          <w:numId w:val="28"/>
        </w:numPr>
      </w:pPr>
      <w:r>
        <w:t>System displays “</w:t>
      </w:r>
      <w:r w:rsidR="00523FF3">
        <w:t>Wrong username or password”</w:t>
      </w:r>
    </w:p>
    <w:p w:rsidR="00523FF3" w:rsidRDefault="00523FF3" w:rsidP="00523FF3">
      <w:pPr>
        <w:numPr>
          <w:ilvl w:val="0"/>
          <w:numId w:val="28"/>
        </w:numPr>
      </w:pPr>
      <w:r>
        <w:t>Return to step 2.</w:t>
      </w:r>
    </w:p>
    <w:p w:rsidR="000B201D" w:rsidRPr="000B201D" w:rsidRDefault="00523FF3" w:rsidP="000B201D">
      <w:r>
        <w:br w:type="page"/>
      </w:r>
    </w:p>
    <w:p w:rsidR="008C4393" w:rsidRDefault="00D047E9" w:rsidP="00EA17F6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5D36EE" w:rsidRDefault="005D36EE" w:rsidP="00EA17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1856740</wp:posOffset>
                </wp:positionV>
                <wp:extent cx="1828800" cy="2495550"/>
                <wp:effectExtent l="0" t="0" r="0" b="0"/>
                <wp:wrapNone/>
                <wp:docPr id="4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2495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AA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34.5pt;margin-top:146.2pt;width:2in;height:19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1732915</wp:posOffset>
                </wp:positionV>
                <wp:extent cx="1752600" cy="2133600"/>
                <wp:effectExtent l="0" t="0" r="0" b="0"/>
                <wp:wrapNone/>
                <wp:docPr id="4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A57E2" id="AutoShape 26" o:spid="_x0000_s1026" type="#_x0000_t32" style="position:absolute;margin-left:39.75pt;margin-top:136.45pt;width:138pt;height:1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1647190</wp:posOffset>
                </wp:positionV>
                <wp:extent cx="1704975" cy="1219200"/>
                <wp:effectExtent l="0" t="0" r="0" b="0"/>
                <wp:wrapNone/>
                <wp:docPr id="4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06B1" id="AutoShape 25" o:spid="_x0000_s1026" type="#_x0000_t32" style="position:absolute;margin-left:43.5pt;margin-top:129.7pt;width:134.2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XZQAIAAIM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1561465</wp:posOffset>
                </wp:positionV>
                <wp:extent cx="1619250" cy="733425"/>
                <wp:effectExtent l="0" t="0" r="0" b="0"/>
                <wp:wrapNone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5A100" id="AutoShape 24" o:spid="_x0000_s1026" type="#_x0000_t32" style="position:absolute;margin-left:48pt;margin-top:122.95pt;width:127.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1418590</wp:posOffset>
                </wp:positionV>
                <wp:extent cx="1562100" cy="419100"/>
                <wp:effectExtent l="0" t="0" r="0" b="0"/>
                <wp:wrapNone/>
                <wp:docPr id="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8DDA3" id="AutoShape 23" o:spid="_x0000_s1026" type="#_x0000_t32" style="position:absolute;margin-left:51pt;margin-top:111.7pt;width:123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1247140</wp:posOffset>
                </wp:positionV>
                <wp:extent cx="1600200" cy="95250"/>
                <wp:effectExtent l="0" t="0" r="0" b="0"/>
                <wp:wrapNone/>
                <wp:docPr id="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448B" id="AutoShape 22" o:spid="_x0000_s1026" type="#_x0000_t32" style="position:absolute;margin-left:46.5pt;margin-top:98.2pt;width:126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856615</wp:posOffset>
                </wp:positionV>
                <wp:extent cx="1590675" cy="295275"/>
                <wp:effectExtent l="0" t="0" r="0" b="0"/>
                <wp:wrapNone/>
                <wp:docPr id="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6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E45E" id="AutoShape 21" o:spid="_x0000_s1026" type="#_x0000_t32" style="position:absolute;margin-left:44.25pt;margin-top:67.45pt;width:125.25pt;height:23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3714115</wp:posOffset>
                </wp:positionV>
                <wp:extent cx="1724025" cy="390525"/>
                <wp:effectExtent l="0" t="0" r="0" b="0"/>
                <wp:wrapNone/>
                <wp:docPr id="3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77pt;margin-top:292.45pt;width:135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album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4171315</wp:posOffset>
                </wp:positionV>
                <wp:extent cx="1724025" cy="390525"/>
                <wp:effectExtent l="0" t="0" r="0" b="0"/>
                <wp:wrapNone/>
                <wp:docPr id="34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178.5pt;margin-top:328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artist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3208020</wp:posOffset>
                </wp:positionV>
                <wp:extent cx="1724025" cy="390525"/>
                <wp:effectExtent l="0" t="0" r="0" b="0"/>
                <wp:wrapNone/>
                <wp:docPr id="3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Rate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8" style="position:absolute;margin-left:181.4pt;margin-top:252.6pt;width:135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Rate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2694940</wp:posOffset>
                </wp:positionV>
                <wp:extent cx="1724025" cy="390525"/>
                <wp:effectExtent l="0" t="0" r="0" b="0"/>
                <wp:wrapNone/>
                <wp:docPr id="3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Play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178.5pt;margin-top:212.2pt;width:135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Play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2161540</wp:posOffset>
                </wp:positionV>
                <wp:extent cx="1724025" cy="390525"/>
                <wp:effectExtent l="0" t="0" r="0" b="0"/>
                <wp:wrapNone/>
                <wp:docPr id="3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album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73.25pt;margin-top:170.2pt;width:135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album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1656715</wp:posOffset>
                </wp:positionV>
                <wp:extent cx="1724025" cy="390525"/>
                <wp:effectExtent l="0" t="0" r="0" b="0"/>
                <wp:wrapNone/>
                <wp:docPr id="3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174pt;margin-top:130.45pt;width:135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artist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275590</wp:posOffset>
                </wp:positionV>
                <wp:extent cx="4229100" cy="4476750"/>
                <wp:effectExtent l="0" t="0" r="0" b="0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>
                            <w:r>
                              <w:t>Music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135pt;margin-top:21.7pt;width:333pt;height:3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2vDLAIAAFA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">
                <v:textbox>
                  <w:txbxContent>
                    <w:p w:rsidR="00EA17F6" w:rsidRDefault="00EA17F6">
                      <w:r>
                        <w:t>Music IMDB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923290</wp:posOffset>
                </wp:positionV>
                <wp:extent cx="628650" cy="1247775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" cy="1247775"/>
                          <a:chOff x="1410" y="3930"/>
                          <a:chExt cx="990" cy="1965"/>
                        </a:xfrm>
                      </wpg:grpSpPr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425" y="3930"/>
                            <a:ext cx="495" cy="1305"/>
                            <a:chOff x="1425" y="3930"/>
                            <a:chExt cx="495" cy="1305"/>
                          </a:xfrm>
                        </wpg:grpSpPr>
                        <wps:wsp>
                          <wps:cNvPr id="22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0" y="3930"/>
                              <a:ext cx="360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0" y="4275"/>
                              <a:ext cx="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0" y="4890"/>
                              <a:ext cx="2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10" y="4935"/>
                              <a:ext cx="21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25" y="4425"/>
                              <a:ext cx="24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95" y="4425"/>
                              <a:ext cx="225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5355"/>
                            <a:ext cx="99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17F6" w:rsidRDefault="00EA17F6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margin-left:-1.5pt;margin-top:72.7pt;width:49.5pt;height:98.25pt;z-index:251671552" coordorigin="1410,3930" coordsize="990,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">
                <v:group id="Group 9" o:spid="_x0000_s1034" style="position:absolute;left:1425;top:3930;width:495;height:1305" coordorigin="1425,3930" coordsize="495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3" o:spid="_x0000_s1035" style="position:absolute;left:1500;top:3930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36" type="#_x0000_t32" style="position:absolute;left:1680;top:4275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AutoShape 5" o:spid="_x0000_s1037" type="#_x0000_t32" style="position:absolute;left:1440;top:4890;width:2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<v:shape id="AutoShape 6" o:spid="_x0000_s1038" type="#_x0000_t32" style="position:absolute;left:1710;top:4935;width:210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  <v:shape id="AutoShape 7" o:spid="_x0000_s1039" type="#_x0000_t32" style="position:absolute;left:1425;top:4425;width:24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<v:shape id="AutoShape 8" o:spid="_x0000_s1040" type="#_x0000_t32" style="position:absolute;left:1695;top:4425;width:225;height: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41" type="#_x0000_t202" style="position:absolute;left:1410;top:5355;width:99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" filled="f" stroked="f" strokecolor="blue">
                  <v:textbox>
                    <w:txbxContent>
                      <w:p w:rsidR="00EA17F6" w:rsidRDefault="00EA17F6">
                        <w: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1161415</wp:posOffset>
                </wp:positionV>
                <wp:extent cx="1724025" cy="390525"/>
                <wp:effectExtent l="0" t="0" r="0" b="0"/>
                <wp:wrapNone/>
                <wp:docPr id="1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Search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margin-left:171pt;margin-top:91.45pt;width:135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Search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647065</wp:posOffset>
                </wp:positionV>
                <wp:extent cx="1724025" cy="390525"/>
                <wp:effectExtent l="0" t="0" r="0" b="0"/>
                <wp:wrapNone/>
                <wp:docPr id="1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7F6" w:rsidRDefault="00EA17F6" w:rsidP="00EA17F6">
                            <w:pPr>
                              <w:jc w:val="center"/>
                            </w:pPr>
                            <w:r>
                              <w:t>Login as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43" style="position:absolute;margin-left:170.25pt;margin-top:50.95pt;width:135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">
                <v:textbox>
                  <w:txbxContent>
                    <w:p w:rsidR="00EA17F6" w:rsidRDefault="00EA17F6" w:rsidP="00EA17F6">
                      <w:pPr>
                        <w:jc w:val="center"/>
                      </w:pPr>
                      <w:r>
                        <w:t>Login as user</w:t>
                      </w:r>
                    </w:p>
                  </w:txbxContent>
                </v:textbox>
              </v:oval>
            </w:pict>
          </mc:Fallback>
        </mc:AlternateContent>
      </w:r>
    </w:p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Pr="005D36EE" w:rsidRDefault="005D36EE" w:rsidP="005D36EE"/>
    <w:p w:rsidR="005D36EE" w:rsidRDefault="005D36EE" w:rsidP="005D36EE"/>
    <w:p w:rsidR="00EA17F6" w:rsidRDefault="00EA17F6" w:rsidP="005D36EE">
      <w:pPr>
        <w:jc w:val="right"/>
      </w:pPr>
    </w:p>
    <w:p w:rsidR="005D36EE" w:rsidRDefault="005D36EE" w:rsidP="005D36EE">
      <w:pPr>
        <w:jc w:val="right"/>
      </w:pPr>
    </w:p>
    <w:p w:rsidR="005D36EE" w:rsidRDefault="005D36EE" w:rsidP="005D36EE">
      <w:pPr>
        <w:jc w:val="right"/>
      </w:pPr>
    </w:p>
    <w:p w:rsidR="005D36EE" w:rsidRDefault="00AE60A6" w:rsidP="005D36E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14605</wp:posOffset>
                </wp:positionV>
                <wp:extent cx="4229100" cy="2495550"/>
                <wp:effectExtent l="0" t="0" r="0" b="0"/>
                <wp:wrapNone/>
                <wp:docPr id="1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r>
                              <w:t>Music IMDB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left:0;text-align:left;margin-left:138pt;margin-top:1.15pt;width:333pt;height:19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">
                <v:textbox>
                  <w:txbxContent>
                    <w:p w:rsidR="005D36EE" w:rsidRDefault="005D36EE" w:rsidP="005D36EE">
                      <w:r>
                        <w:t>Music IMDB</w:t>
                      </w:r>
                    </w:p>
                  </w:txbxContent>
                </v:textbox>
              </v:rect>
            </w:pict>
          </mc:Fallback>
        </mc:AlternateContent>
      </w:r>
    </w:p>
    <w:p w:rsidR="00A7745C" w:rsidRDefault="00AE60A6" w:rsidP="00AE60A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1561466</wp:posOffset>
                </wp:positionV>
                <wp:extent cx="1609725" cy="457200"/>
                <wp:effectExtent l="0" t="0" r="66675" b="76200"/>
                <wp:wrapNone/>
                <wp:docPr id="1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9402C" id="AutoShape 74" o:spid="_x0000_s1026" type="#_x0000_t32" style="position:absolute;margin-left:48pt;margin-top:122.95pt;width:126.7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sfPwIAAII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1418590</wp:posOffset>
                </wp:positionV>
                <wp:extent cx="1571625" cy="114300"/>
                <wp:effectExtent l="0" t="0" r="66675" b="95250"/>
                <wp:wrapNone/>
                <wp:docPr id="1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68759" id="AutoShape 73" o:spid="_x0000_s1026" type="#_x0000_t32" style="position:absolute;margin-left:51pt;margin-top:111.7pt;width:12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1047115</wp:posOffset>
                </wp:positionV>
                <wp:extent cx="1581150" cy="200025"/>
                <wp:effectExtent l="0" t="57150" r="19050" b="28575"/>
                <wp:wrapNone/>
                <wp:docPr id="1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1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E8422" id="AutoShape 72" o:spid="_x0000_s1026" type="#_x0000_t32" style="position:absolute;margin-left:46.5pt;margin-top:82.45pt;width:124.5pt;height:15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494664</wp:posOffset>
                </wp:positionV>
                <wp:extent cx="1695450" cy="657225"/>
                <wp:effectExtent l="0" t="38100" r="57150" b="28575"/>
                <wp:wrapNone/>
                <wp:docPr id="1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545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7F73" id="AutoShape 71" o:spid="_x0000_s1026" type="#_x0000_t32" style="position:absolute;margin-left:44.25pt;margin-top:38.95pt;width:133.5pt;height:51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1809115</wp:posOffset>
                </wp:positionV>
                <wp:extent cx="1724025" cy="390525"/>
                <wp:effectExtent l="0" t="0" r="0" b="0"/>
                <wp:wrapNone/>
                <wp:docPr id="1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Modify music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45" style="position:absolute;margin-left:174.75pt;margin-top:142.45pt;width:135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Modify music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1332865</wp:posOffset>
                </wp:positionV>
                <wp:extent cx="1724025" cy="390525"/>
                <wp:effectExtent l="0" t="0" r="0" b="0"/>
                <wp:wrapNone/>
                <wp:docPr id="1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Remove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46" style="position:absolute;margin-left:174pt;margin-top:104.95pt;width:135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Remove music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271780</wp:posOffset>
                </wp:positionV>
                <wp:extent cx="2143125" cy="390525"/>
                <wp:effectExtent l="0" t="0" r="0" b="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Login as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7" style="position:absolute;margin-left:174.75pt;margin-top:21.4pt;width:168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Login as administrator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828040</wp:posOffset>
                </wp:positionV>
                <wp:extent cx="1724025" cy="390525"/>
                <wp:effectExtent l="0" t="0" r="28575" b="28575"/>
                <wp:wrapNone/>
                <wp:docPr id="11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36EE" w:rsidRDefault="005D36EE" w:rsidP="005D36EE">
                            <w:pPr>
                              <w:jc w:val="center"/>
                            </w:pPr>
                            <w:r>
                              <w:t>Add 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8" style="position:absolute;margin-left:171pt;margin-top:65.2pt;width:135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">
                <v:textbox>
                  <w:txbxContent>
                    <w:p w:rsidR="005D36EE" w:rsidRDefault="005D36EE" w:rsidP="005D36EE">
                      <w:pPr>
                        <w:jc w:val="center"/>
                      </w:pPr>
                      <w:r>
                        <w:t>Add music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1910080</wp:posOffset>
                </wp:positionV>
                <wp:extent cx="628650" cy="34290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6EE" w:rsidRDefault="005D36EE" w:rsidP="005D36E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6.75pt;margin-top:150.4pt;width:49.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39v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" filled="f" stroked="f" strokecolor="blue">
                <v:textbox>
                  <w:txbxContent>
                    <w:p w:rsidR="005D36EE" w:rsidRDefault="005D36EE" w:rsidP="005D36EE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805180</wp:posOffset>
                </wp:positionV>
                <wp:extent cx="314325" cy="828675"/>
                <wp:effectExtent l="0" t="0" r="0" b="0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828675"/>
                          <a:chOff x="1425" y="3930"/>
                          <a:chExt cx="495" cy="1305"/>
                        </a:xfrm>
                      </wpg:grpSpPr>
                      <wps:wsp>
                        <wps:cNvPr id="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500" y="3930"/>
                            <a:ext cx="360" cy="3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80" y="4275"/>
                            <a:ext cx="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" y="4890"/>
                            <a:ext cx="2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10" y="4935"/>
                            <a:ext cx="210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5" y="4425"/>
                            <a:ext cx="24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5" y="4425"/>
                            <a:ext cx="225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712D7" id="Group 59" o:spid="_x0000_s1026" style="position:absolute;margin-left:4.5pt;margin-top:63.4pt;width:24.75pt;height:65.25pt;z-index:251702272" coordorigin="1425,3930" coordsize="495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">
                <v:oval id="Oval 60" o:spid="_x0000_s1027" style="position:absolute;left:1500;top:3930;width:36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 id="AutoShape 61" o:spid="_x0000_s1028" type="#_x0000_t32" style="position:absolute;left:1680;top:4275;width:0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<v:shape id="AutoShape 62" o:spid="_x0000_s1029" type="#_x0000_t32" style="position:absolute;left:1440;top:4890;width:2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shape id="AutoShape 63" o:spid="_x0000_s1030" type="#_x0000_t32" style="position:absolute;left:1710;top:4935;width:210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"/>
                <v:shape id="AutoShape 64" o:spid="_x0000_s1031" type="#_x0000_t32" style="position:absolute;left:1425;top:4425;width:24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<v:shape id="AutoShape 65" o:spid="_x0000_s1032" type="#_x0000_t32" style="position:absolute;left:1695;top:4425;width:225;height: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"/>
              </v:group>
            </w:pict>
          </mc:Fallback>
        </mc:AlternateContent>
      </w:r>
    </w:p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Pr="00A7745C" w:rsidRDefault="00A7745C" w:rsidP="00A7745C"/>
    <w:p w:rsidR="00A7745C" w:rsidRDefault="00A7745C" w:rsidP="00A7745C"/>
    <w:p w:rsidR="005D36EE" w:rsidRDefault="005D36EE" w:rsidP="00A7745C">
      <w:pPr>
        <w:jc w:val="right"/>
      </w:pPr>
    </w:p>
    <w:p w:rsidR="00A7745C" w:rsidRDefault="00A7745C" w:rsidP="00A7745C">
      <w:pPr>
        <w:jc w:val="right"/>
      </w:pPr>
    </w:p>
    <w:p w:rsidR="00A7745C" w:rsidRDefault="00A7745C" w:rsidP="00A7745C">
      <w:pPr>
        <w:pStyle w:val="Heading2"/>
      </w:pPr>
      <w:r>
        <w:lastRenderedPageBreak/>
        <w:t>UML Sequence Diagrams</w:t>
      </w:r>
    </w:p>
    <w:p w:rsidR="00162D8F" w:rsidRDefault="00E262F3" w:rsidP="00162D8F">
      <w:r>
        <w:t>The following diagram presents how searching and displaying music information would flow through the system.</w:t>
      </w:r>
    </w:p>
    <w:p w:rsidR="00E262F3" w:rsidRPr="00162D8F" w:rsidRDefault="0059269F" w:rsidP="00162D8F">
      <w:r>
        <w:rPr>
          <w:noProof/>
        </w:rPr>
        <w:drawing>
          <wp:inline distT="0" distB="0" distL="0" distR="0">
            <wp:extent cx="5943600" cy="6009327"/>
            <wp:effectExtent l="0" t="0" r="0" b="0"/>
            <wp:docPr id="43" name="Picture 43" descr="C:\Users\timi\AppData\Local\Microsoft\Windows\INetCache\Content.Word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i\AppData\Local\Microsoft\Windows\INetCache\Content.Word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E262F3" w:rsidRPr="00162D8F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C40" w:rsidRDefault="00C86C40">
      <w:pPr>
        <w:spacing w:line="240" w:lineRule="auto"/>
      </w:pPr>
      <w:r>
        <w:separator/>
      </w:r>
    </w:p>
  </w:endnote>
  <w:endnote w:type="continuationSeparator" w:id="0">
    <w:p w:rsidR="00C86C40" w:rsidRDefault="00C86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D36EE">
            <w:t>Gyarmathy Timea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B0D6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B0D6B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C40" w:rsidRDefault="00C86C40">
      <w:pPr>
        <w:spacing w:line="240" w:lineRule="auto"/>
      </w:pPr>
      <w:r>
        <w:separator/>
      </w:r>
    </w:p>
  </w:footnote>
  <w:footnote w:type="continuationSeparator" w:id="0">
    <w:p w:rsidR="00C86C40" w:rsidRDefault="00C86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1E33B4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 xml:space="preserve">Gyarmathy </w:t>
    </w:r>
    <w:proofErr w:type="spellStart"/>
    <w:r>
      <w:rPr>
        <w:rFonts w:ascii="Arial" w:hAnsi="Arial"/>
        <w:b/>
        <w:sz w:val="36"/>
      </w:rPr>
      <w:t>T</w:t>
    </w:r>
    <w:r>
      <w:rPr>
        <w:rFonts w:ascii="Arial" w:hAnsi="Arial" w:cs="Arial"/>
        <w:b/>
        <w:sz w:val="36"/>
      </w:rPr>
      <w:t>í</w:t>
    </w:r>
    <w:r>
      <w:rPr>
        <w:rFonts w:ascii="Arial" w:hAnsi="Arial"/>
        <w:b/>
        <w:sz w:val="36"/>
      </w:rPr>
      <w:t>mea</w:t>
    </w:r>
    <w:proofErr w:type="spellEnd"/>
  </w:p>
  <w:p w:rsidR="0004741B" w:rsidRDefault="001E33B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8785B" w:rsidP="00D8785B">
          <w:r>
            <w:t>Music IMDB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943E4">
            <w:t xml:space="preserve"> Version:           </w:t>
          </w:r>
          <w:r w:rsidR="00437255">
            <w:t>2</w:t>
          </w:r>
          <w:r w:rsidR="00F943E4">
            <w:t>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D8785B">
          <w:r>
            <w:t xml:space="preserve">  Date:  15/03/2018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0538DF"/>
    <w:multiLevelType w:val="hybridMultilevel"/>
    <w:tmpl w:val="01F6AB14"/>
    <w:lvl w:ilvl="0" w:tplc="EA185C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21C7A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0FF62FA"/>
    <w:multiLevelType w:val="hybridMultilevel"/>
    <w:tmpl w:val="A3BE1D72"/>
    <w:lvl w:ilvl="0" w:tplc="5FD4D8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B3152A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EA4571D"/>
    <w:multiLevelType w:val="hybridMultilevel"/>
    <w:tmpl w:val="68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34423"/>
    <w:multiLevelType w:val="hybridMultilevel"/>
    <w:tmpl w:val="7166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5"/>
  </w:num>
  <w:num w:numId="20">
    <w:abstractNumId w:val="8"/>
  </w:num>
  <w:num w:numId="21">
    <w:abstractNumId w:val="20"/>
  </w:num>
  <w:num w:numId="22">
    <w:abstractNumId w:val="9"/>
  </w:num>
  <w:num w:numId="23">
    <w:abstractNumId w:val="22"/>
  </w:num>
  <w:num w:numId="24">
    <w:abstractNumId w:val="21"/>
  </w:num>
  <w:num w:numId="25">
    <w:abstractNumId w:val="6"/>
  </w:num>
  <w:num w:numId="26">
    <w:abstractNumId w:val="19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0B201D"/>
    <w:rsid w:val="00162D8F"/>
    <w:rsid w:val="001E33B4"/>
    <w:rsid w:val="002D02EB"/>
    <w:rsid w:val="00437255"/>
    <w:rsid w:val="004D5B25"/>
    <w:rsid w:val="00522AF4"/>
    <w:rsid w:val="00523FF3"/>
    <w:rsid w:val="0056530F"/>
    <w:rsid w:val="00570E86"/>
    <w:rsid w:val="0059269F"/>
    <w:rsid w:val="005D36EE"/>
    <w:rsid w:val="00615D98"/>
    <w:rsid w:val="00664E4B"/>
    <w:rsid w:val="006765C5"/>
    <w:rsid w:val="006B1913"/>
    <w:rsid w:val="006C543D"/>
    <w:rsid w:val="006D6F9C"/>
    <w:rsid w:val="00860A70"/>
    <w:rsid w:val="008C4393"/>
    <w:rsid w:val="0090593F"/>
    <w:rsid w:val="009B0D6B"/>
    <w:rsid w:val="00A5170D"/>
    <w:rsid w:val="00A7745C"/>
    <w:rsid w:val="00AE60A6"/>
    <w:rsid w:val="00B41790"/>
    <w:rsid w:val="00C709E3"/>
    <w:rsid w:val="00C86C40"/>
    <w:rsid w:val="00D047E9"/>
    <w:rsid w:val="00D720D3"/>
    <w:rsid w:val="00D8785B"/>
    <w:rsid w:val="00DF4B66"/>
    <w:rsid w:val="00E262F3"/>
    <w:rsid w:val="00EA17F6"/>
    <w:rsid w:val="00F73602"/>
    <w:rsid w:val="00F943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8771A2-5F3F-46C3-BC9B-C3994B4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Gyarmathy Timike Timea</cp:lastModifiedBy>
  <cp:revision>13</cp:revision>
  <cp:lastPrinted>2018-03-31T12:55:00Z</cp:lastPrinted>
  <dcterms:created xsi:type="dcterms:W3CDTF">2018-03-18T17:33:00Z</dcterms:created>
  <dcterms:modified xsi:type="dcterms:W3CDTF">2018-03-31T12:55:00Z</dcterms:modified>
</cp:coreProperties>
</file>